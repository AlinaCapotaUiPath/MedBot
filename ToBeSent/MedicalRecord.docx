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7E3A4" w14:textId="0D779224" w:rsidR="00764502" w:rsidRDefault="00D5017B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MEDICAL </w:t>
      </w:r>
      <w:r w:rsidR="006B0CB6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RECORD</w:t>
      </w:r>
    </w:p>
    <w:tbl>
      <w:tblPr>
        <w:tblW w:w="15210" w:type="dxa"/>
        <w:tblLook w:val="04A0" w:firstRow="1" w:lastRow="0" w:firstColumn="1" w:lastColumn="0" w:noHBand="0" w:noVBand="1"/>
      </w:tblPr>
      <w:tblGrid>
        <w:gridCol w:w="3342"/>
        <w:gridCol w:w="225"/>
        <w:gridCol w:w="1587"/>
        <w:gridCol w:w="10056"/>
      </w:tblGrid>
      <w:tr w:rsidR="002005CB" w:rsidRPr="002005CB" w14:paraId="55989802" w14:textId="77777777" w:rsidTr="006B0CB6">
        <w:trPr>
          <w:trHeight w:val="648"/>
        </w:trPr>
        <w:tc>
          <w:tcPr>
            <w:tcW w:w="334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204BC68" w14:textId="77777777" w:rsidR="002005CB" w:rsidRPr="002005CB" w:rsidRDefault="002005CB" w:rsidP="002005CB">
            <w:pPr>
              <w:ind w:left="-109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2005CB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  <w:t>PATIENT NAME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CB39B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30246" w14:textId="77777777" w:rsidR="002005CB" w:rsidRPr="002005CB" w:rsidRDefault="002005CB" w:rsidP="002005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AFD6A" w14:textId="54A440CA" w:rsidR="002005CB" w:rsidRPr="002005CB" w:rsidRDefault="002005CB" w:rsidP="002005CB">
            <w:pPr>
              <w:ind w:right="-103"/>
              <w:jc w:val="right"/>
              <w:rPr>
                <w:rFonts w:ascii="Century Gothic" w:eastAsia="Times New Roman" w:hAnsi="Century Gothic" w:cs="Calibri"/>
                <w:color w:val="808080"/>
                <w:sz w:val="36"/>
                <w:szCs w:val="40"/>
              </w:rPr>
            </w:pPr>
          </w:p>
        </w:tc>
      </w:tr>
      <w:tr w:rsidR="002005CB" w:rsidRPr="002005CB" w14:paraId="597DDF20" w14:textId="77777777" w:rsidTr="006B0CB6">
        <w:trPr>
          <w:trHeight w:val="648"/>
        </w:trPr>
        <w:tc>
          <w:tcPr>
            <w:tcW w:w="3342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A0C7006" w14:textId="3289D16F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proofErr w:type="spellStart"/>
            <w:proofErr w:type="spellEnd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
</w:t>
            </w: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br/>
            </w: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ALINA
</w:t>
            </w: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br/>
            </w: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
</w:t>
            </w: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br/>
            </w: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CAPOTĂ
</w:t>
            </w: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br/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7437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6CA13A3E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1005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00445BAE" w14:textId="7C4641A4" w:rsidR="002005CB" w:rsidRPr="002005CB" w:rsidRDefault="009263EA" w:rsidP="002005CB">
            <w:pPr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  <w:t>DIAGNOSTIC</w:t>
            </w:r>
          </w:p>
        </w:tc>
      </w:tr>
      <w:tr w:rsidR="002005CB" w:rsidRPr="002005CB" w14:paraId="28F91E16" w14:textId="77777777" w:rsidTr="006B0CB6">
        <w:trPr>
          <w:trHeight w:val="648"/>
        </w:trPr>
        <w:tc>
          <w:tcPr>
            <w:tcW w:w="334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E5C251" w14:textId="77777777" w:rsidR="002005CB" w:rsidRPr="002005CB" w:rsidRDefault="002005CB" w:rsidP="002005CB">
            <w:pPr>
              <w:ind w:left="-109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2005CB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  <w:t>DATE OF BIRTH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70AC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5B48C1" w14:textId="05476B8B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proofErr w:type="spellStart"/>
            <w:proofErr w:type="spellEnd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11/02/2020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02FEE3" w14:textId="202A1AB5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pneumonia</w:t>
            </w:r>
          </w:p>
        </w:tc>
      </w:tr>
      <w:tr w:rsidR="002005CB" w:rsidRPr="002005CB" w14:paraId="2114FBC4" w14:textId="77777777" w:rsidTr="006B0CB6">
        <w:trPr>
          <w:trHeight w:val="648"/>
        </w:trPr>
        <w:tc>
          <w:tcPr>
            <w:tcW w:w="3342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80400BD" w14:textId="54297B7C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r w:rsidR="009263EA"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proofErr w:type="spellStart"/>
            <w:proofErr w:type="spellEnd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19-08-1995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4F31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9F3E072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BF6407E" w14:textId="0A4F5F02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{'benign': 0.052365876734256744, 'malignant': 0.005510155577212572}</w:t>
            </w:r>
          </w:p>
        </w:tc>
      </w:tr>
      <w:tr w:rsidR="002005CB" w:rsidRPr="002005CB" w14:paraId="591876E8" w14:textId="77777777" w:rsidTr="006B0CB6">
        <w:trPr>
          <w:trHeight w:val="648"/>
        </w:trPr>
        <w:tc>
          <w:tcPr>
            <w:tcW w:w="334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D0B4773" w14:textId="77777777" w:rsidR="002005CB" w:rsidRPr="002005CB" w:rsidRDefault="002005CB" w:rsidP="002005CB">
            <w:pPr>
              <w:ind w:left="-109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2005CB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  <w:t>PATIENT ID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D7EC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286E13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B1393C4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2005CB" w:rsidRPr="002005CB" w14:paraId="3DDCB78D" w14:textId="77777777" w:rsidTr="006B0CB6">
        <w:trPr>
          <w:trHeight w:val="648"/>
        </w:trPr>
        <w:tc>
          <w:tcPr>
            <w:tcW w:w="3342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A967EAC" w14:textId="43366BA4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r w:rsidR="009263E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123456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3E8A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B19F47F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DC5871A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2005CB" w:rsidRPr="002005CB" w14:paraId="1A11800E" w14:textId="77777777" w:rsidTr="006B0CB6">
        <w:trPr>
          <w:trHeight w:val="648"/>
        </w:trPr>
        <w:tc>
          <w:tcPr>
            <w:tcW w:w="334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77A8486" w14:textId="77777777" w:rsidR="002005CB" w:rsidRPr="002005CB" w:rsidRDefault="002005CB" w:rsidP="002005CB">
            <w:pPr>
              <w:ind w:left="-109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2005CB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  <w:t>MEDICAL RECORD ID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DC87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72AE455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86810C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2005CB" w:rsidRPr="002005CB" w14:paraId="1ACEE527" w14:textId="77777777" w:rsidTr="006B0CB6">
        <w:trPr>
          <w:trHeight w:val="648"/>
        </w:trPr>
        <w:tc>
          <w:tcPr>
            <w:tcW w:w="3342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C6A52A2" w14:textId="5AF53573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r w:rsidR="009263E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67890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D783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3887B16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5E69AD7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2005CB" w:rsidRPr="002005CB" w14:paraId="1A36E980" w14:textId="77777777" w:rsidTr="006B0CB6">
        <w:trPr>
          <w:trHeight w:val="648"/>
        </w:trPr>
        <w:tc>
          <w:tcPr>
            <w:tcW w:w="334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E39C1BE" w14:textId="77777777" w:rsidR="002005CB" w:rsidRPr="002005CB" w:rsidRDefault="002005CB" w:rsidP="002005CB">
            <w:pPr>
              <w:ind w:left="-109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2005CB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  <w:t>NEXT APPOINTMENT DATE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4ED1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3E9BFD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0F3209C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2005CB" w:rsidRPr="002005CB" w14:paraId="428AB992" w14:textId="77777777" w:rsidTr="006B0CB6">
        <w:trPr>
          <w:trHeight w:val="648"/>
        </w:trPr>
        <w:tc>
          <w:tcPr>
            <w:tcW w:w="3342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7A88B65" w14:textId="5AA628F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proofErr w:type="spellStart"/>
            <w:proofErr w:type="spellEnd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12/02/2020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8EDD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58D80B7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08FAA73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2005CB" w:rsidRPr="002005CB" w14:paraId="3172CCCC" w14:textId="77777777" w:rsidTr="006B0CB6">
        <w:trPr>
          <w:trHeight w:val="648"/>
        </w:trPr>
        <w:tc>
          <w:tcPr>
            <w:tcW w:w="334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EFDEDEE" w14:textId="77777777" w:rsidR="002005CB" w:rsidRPr="002005CB" w:rsidRDefault="002005CB" w:rsidP="002005CB">
            <w:pPr>
              <w:ind w:left="-109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2005CB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  <w:t>NEXT TREATMENT PLAN REVIEW DATE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9FC6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0074061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3D8DBA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2005CB" w:rsidRPr="002005CB" w14:paraId="3CE46057" w14:textId="77777777" w:rsidTr="006B0CB6">
        <w:trPr>
          <w:trHeight w:val="648"/>
        </w:trPr>
        <w:tc>
          <w:tcPr>
            <w:tcW w:w="3342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C2778BE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CCB4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D6CF602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826A067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2005CB" w:rsidRPr="002005CB" w14:paraId="1F70C53E" w14:textId="77777777" w:rsidTr="006B0CB6">
        <w:trPr>
          <w:trHeight w:val="648"/>
        </w:trPr>
        <w:tc>
          <w:tcPr>
            <w:tcW w:w="334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050CA0A" w14:textId="77777777" w:rsidR="002005CB" w:rsidRPr="002005CB" w:rsidRDefault="002005CB" w:rsidP="002005CB">
            <w:pPr>
              <w:ind w:left="-109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2005CB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  <w:t>PHYSICIAN SIGNATURE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B2B4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CB91C2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1A3AEAC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2005CB" w:rsidRPr="002005CB" w14:paraId="1A8DBD2E" w14:textId="77777777" w:rsidTr="006B0CB6">
        <w:trPr>
          <w:trHeight w:val="648"/>
        </w:trPr>
        <w:tc>
          <w:tcPr>
            <w:tcW w:w="3342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44B9D4F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CBF9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543D4FE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64EDD55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2005CB" w:rsidRPr="002005CB" w14:paraId="09E8B67C" w14:textId="77777777" w:rsidTr="006B0CB6">
        <w:trPr>
          <w:trHeight w:val="648"/>
        </w:trPr>
        <w:tc>
          <w:tcPr>
            <w:tcW w:w="334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A9F4322" w14:textId="77777777" w:rsidR="002005CB" w:rsidRPr="002005CB" w:rsidRDefault="002005CB" w:rsidP="002005CB">
            <w:pPr>
              <w:ind w:left="-109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2005CB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  <w:lastRenderedPageBreak/>
              <w:t>DATE SIGNED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5CBF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5F5ECB8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726D0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2005CB" w:rsidRPr="002005CB" w14:paraId="31FE2D37" w14:textId="77777777" w:rsidTr="006B0CB6">
        <w:trPr>
          <w:trHeight w:val="648"/>
        </w:trPr>
        <w:tc>
          <w:tcPr>
            <w:tcW w:w="3342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FAD5A03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E9F2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5B5E659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E529A82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7F197576" w14:textId="77777777" w:rsidR="00764502" w:rsidRDefault="00764502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  <w:sectPr w:rsidR="00764502" w:rsidSect="005E4C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360" w:right="360" w:bottom="522" w:left="486" w:header="720" w:footer="720" w:gutter="0"/>
          <w:cols w:space="720"/>
          <w:docGrid w:linePitch="360"/>
        </w:sectPr>
      </w:pPr>
    </w:p>
    <w:p w14:paraId="0EBC31F2" w14:textId="77777777" w:rsidR="001E6E07" w:rsidRPr="003A25E1" w:rsidRDefault="001E6E07" w:rsidP="00692B64">
      <w:pPr>
        <w:rPr>
          <w:rFonts w:ascii="Century Gothic" w:eastAsia="Times New Roman" w:hAnsi="Century Gothic" w:cs="Arial"/>
          <w:color w:val="222222"/>
          <w:sz w:val="11"/>
          <w:shd w:val="clear" w:color="auto" w:fill="FFFFFF"/>
        </w:rPr>
      </w:pPr>
    </w:p>
    <w:p w14:paraId="64D4D0FA" w14:textId="77777777" w:rsidR="008A7F1D" w:rsidRDefault="008A7F1D" w:rsidP="000732A0">
      <w:pPr>
        <w:rPr>
          <w:noProof/>
        </w:rPr>
      </w:pPr>
    </w:p>
    <w:p w14:paraId="4048A0B1" w14:textId="77777777" w:rsidR="00122EFB" w:rsidRPr="000732A0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0732A0" w:rsidSect="00C51350">
      <w:pgSz w:w="12240" w:h="15840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CFF78" w14:textId="77777777" w:rsidR="0077636D" w:rsidRDefault="0077636D" w:rsidP="00B01A05">
      <w:r>
        <w:separator/>
      </w:r>
    </w:p>
  </w:endnote>
  <w:endnote w:type="continuationSeparator" w:id="0">
    <w:p w14:paraId="75F8AFCD" w14:textId="77777777" w:rsidR="0077636D" w:rsidRDefault="0077636D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7E7FF" w14:textId="77777777" w:rsidR="00984119" w:rsidRDefault="009841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2FA40" w14:textId="77777777" w:rsidR="00984119" w:rsidRDefault="009841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72849" w14:textId="77777777" w:rsidR="00984119" w:rsidRDefault="00984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3471E" w14:textId="77777777" w:rsidR="0077636D" w:rsidRDefault="0077636D" w:rsidP="00B01A05">
      <w:r>
        <w:separator/>
      </w:r>
    </w:p>
  </w:footnote>
  <w:footnote w:type="continuationSeparator" w:id="0">
    <w:p w14:paraId="4FEF671E" w14:textId="77777777" w:rsidR="0077636D" w:rsidRDefault="0077636D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AA375" w14:textId="77777777" w:rsidR="00984119" w:rsidRDefault="009841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ACC7E" w14:textId="77777777" w:rsidR="00984119" w:rsidRDefault="009841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A2C1A" w14:textId="77777777" w:rsidR="00984119" w:rsidRDefault="009841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2B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05CB"/>
    <w:rsid w:val="002050AC"/>
    <w:rsid w:val="00213767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D53F9"/>
    <w:rsid w:val="004D5595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568B4"/>
    <w:rsid w:val="00665F5E"/>
    <w:rsid w:val="00666C1E"/>
    <w:rsid w:val="00673098"/>
    <w:rsid w:val="00673A28"/>
    <w:rsid w:val="00692B64"/>
    <w:rsid w:val="006B0CB6"/>
    <w:rsid w:val="006C620E"/>
    <w:rsid w:val="006C6A0C"/>
    <w:rsid w:val="006C70FB"/>
    <w:rsid w:val="006F5384"/>
    <w:rsid w:val="006F5DD9"/>
    <w:rsid w:val="00702DDD"/>
    <w:rsid w:val="00706669"/>
    <w:rsid w:val="00712488"/>
    <w:rsid w:val="00716677"/>
    <w:rsid w:val="00717895"/>
    <w:rsid w:val="0073139E"/>
    <w:rsid w:val="00750BF6"/>
    <w:rsid w:val="007559A1"/>
    <w:rsid w:val="00761512"/>
    <w:rsid w:val="00762989"/>
    <w:rsid w:val="00763525"/>
    <w:rsid w:val="00764502"/>
    <w:rsid w:val="0077636D"/>
    <w:rsid w:val="007772D3"/>
    <w:rsid w:val="00781CE1"/>
    <w:rsid w:val="00782BD5"/>
    <w:rsid w:val="007872BC"/>
    <w:rsid w:val="007C552F"/>
    <w:rsid w:val="007F70A6"/>
    <w:rsid w:val="00801BF2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05AEB"/>
    <w:rsid w:val="0091097D"/>
    <w:rsid w:val="009168B2"/>
    <w:rsid w:val="00920119"/>
    <w:rsid w:val="009263EA"/>
    <w:rsid w:val="00931BAD"/>
    <w:rsid w:val="00935687"/>
    <w:rsid w:val="00937B38"/>
    <w:rsid w:val="00944B44"/>
    <w:rsid w:val="009533A9"/>
    <w:rsid w:val="0098411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B30F3"/>
    <w:rsid w:val="00AC1FED"/>
    <w:rsid w:val="00AE2E12"/>
    <w:rsid w:val="00AF6008"/>
    <w:rsid w:val="00B01A05"/>
    <w:rsid w:val="00B0529A"/>
    <w:rsid w:val="00B119C7"/>
    <w:rsid w:val="00B139D5"/>
    <w:rsid w:val="00B16F40"/>
    <w:rsid w:val="00B31958"/>
    <w:rsid w:val="00B36146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92AE7"/>
    <w:rsid w:val="00EB3A97"/>
    <w:rsid w:val="00EB6A86"/>
    <w:rsid w:val="00EC210E"/>
    <w:rsid w:val="00ED74C1"/>
    <w:rsid w:val="00F030B9"/>
    <w:rsid w:val="00F071FB"/>
    <w:rsid w:val="00F157D7"/>
    <w:rsid w:val="00F17080"/>
    <w:rsid w:val="00F36F1D"/>
    <w:rsid w:val="00F50A2B"/>
    <w:rsid w:val="00F54105"/>
    <w:rsid w:val="00F6371A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79D72"/>
  <w14:defaultImageDpi w14:val="32767"/>
  <w15:chartTrackingRefBased/>
  <w15:docId w15:val="{783A314F-3BC5-4A80-81E4-59024503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na.capota\Downloads\IC-Medical-Progress-Template-1054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D504E-6E3B-42D3-8A15-976211A1E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IC-Medical-Progress-Template-10541_WORD</Template>
  <TotalTime>18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Capota</dc:creator>
  <cp:keywords/>
  <dc:description/>
  <cp:lastModifiedBy>Alina Capota</cp:lastModifiedBy>
  <cp:revision>6</cp:revision>
  <cp:lastPrinted>2016-11-18T18:21:00Z</cp:lastPrinted>
  <dcterms:created xsi:type="dcterms:W3CDTF">2020-10-27T13:41:00Z</dcterms:created>
  <dcterms:modified xsi:type="dcterms:W3CDTF">2020-10-29T13:58:00Z</dcterms:modified>
</cp:coreProperties>
</file>
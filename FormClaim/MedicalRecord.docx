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7E3A4" w14:textId="0D779224" w:rsidR="00764502" w:rsidRDefault="00D5017B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 xml:space="preserve">MEDICAL </w:t>
      </w:r>
      <w:r w:rsidR="006B0CB6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RECORD</w:t>
      </w:r>
    </w:p>
    <w:tbl>
      <w:tblPr>
        <w:tblW w:w="15210" w:type="dxa"/>
        <w:tblLook w:val="04A0" w:firstRow="1" w:lastRow="0" w:firstColumn="1" w:lastColumn="0" w:noHBand="0" w:noVBand="1"/>
      </w:tblPr>
      <w:tblGrid>
        <w:gridCol w:w="3342"/>
        <w:gridCol w:w="225"/>
        <w:gridCol w:w="1587"/>
        <w:gridCol w:w="10056"/>
      </w:tblGrid>
      <w:tr w:rsidR="002005CB" w:rsidRPr="002005CB" w14:paraId="55989802" w14:textId="77777777" w:rsidTr="006B0CB6">
        <w:trPr>
          <w:trHeight w:val="648"/>
        </w:trPr>
        <w:tc>
          <w:tcPr>
            <w:tcW w:w="3342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04BC68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PATIENT NAME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B39B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0246" w14:textId="77777777" w:rsidR="002005CB" w:rsidRPr="002005CB" w:rsidRDefault="002005CB" w:rsidP="002005C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FD6A" w14:textId="54A440CA" w:rsidR="002005CB" w:rsidRPr="002005CB" w:rsidRDefault="002005CB" w:rsidP="002005CB">
            <w:pPr>
              <w:ind w:right="-103"/>
              <w:jc w:val="right"/>
              <w:rPr>
                <w:rFonts w:ascii="Century Gothic" w:eastAsia="Times New Roman" w:hAnsi="Century Gothic" w:cs="Calibri"/>
                <w:color w:val="808080"/>
                <w:sz w:val="36"/>
                <w:szCs w:val="40"/>
              </w:rPr>
            </w:pPr>
          </w:p>
        </w:tc>
      </w:tr>
      <w:tr w:rsidR="002005CB" w:rsidRPr="002005CB" w14:paraId="597DDF20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A0C7006" w14:textId="3289D16F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</w:t>
            </w:r>
            <w:proofErr w:type="spellStart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patientName</w:t>
            </w:r>
            <w:proofErr w:type="spellEnd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743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CA13A3E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100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0445BAE" w14:textId="7C4641A4" w:rsidR="002005CB" w:rsidRPr="002005CB" w:rsidRDefault="009263EA" w:rsidP="002005CB">
            <w:pP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Calibri"/>
                <w:b/>
                <w:bCs/>
                <w:color w:val="FFFFFF"/>
                <w:sz w:val="20"/>
                <w:szCs w:val="20"/>
              </w:rPr>
              <w:t>DIAGNOSTIC</w:t>
            </w:r>
          </w:p>
        </w:tc>
      </w:tr>
      <w:tr w:rsidR="002005CB" w:rsidRPr="002005CB" w14:paraId="28F91E16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E5C251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70A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5B48C1" w14:textId="05476B8B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</w:t>
            </w:r>
            <w:proofErr w:type="spellStart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currentDate</w:t>
            </w:r>
            <w:proofErr w:type="spellEnd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02FEE3" w14:textId="202A1AB5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{diagnostic</w:t>
            </w:r>
            <w:r w:rsidR="00905AE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}</w:t>
            </w:r>
          </w:p>
        </w:tc>
      </w:tr>
      <w:tr w:rsidR="002005CB" w:rsidRPr="002005CB" w14:paraId="2114FBC4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0400BD" w14:textId="54297B7C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</w:t>
            </w:r>
            <w:proofErr w:type="spellStart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patientBirth</w:t>
            </w:r>
            <w:proofErr w:type="spellEnd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F31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9F3E07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6407E" w14:textId="0A4F5F02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05AE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{diagnostic</w:t>
            </w:r>
            <w:r w:rsidR="00905AE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2</w:t>
            </w:r>
            <w:r w:rsidR="00905AE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}</w:t>
            </w:r>
          </w:p>
        </w:tc>
      </w:tr>
      <w:tr w:rsidR="002005CB" w:rsidRPr="002005CB" w14:paraId="591876E8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0B4773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PATIENT ID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D7E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286E1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B1393C4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DDCB78D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A967EAC" w14:textId="43366BA4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123456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3E8A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19F47F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C5871A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11800E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77A8486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MEDICAL RECORD ID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DC8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2AE455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86810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CEE527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C6A52A2" w14:textId="5AF53573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67890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D78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887B16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5E69AD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36E980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39C1BE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NEXT APPOINTMENT DATE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4ED1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3E9BFD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F3209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428AB992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7A88B65" w14:textId="5AA628F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{</w:t>
            </w:r>
            <w:proofErr w:type="spellStart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nextDate</w:t>
            </w:r>
            <w:proofErr w:type="spellEnd"/>
            <w:r w:rsidR="009263EA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8EDD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8D80B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8FAA7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172CCCC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FDEDEE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NEXT TREATMENT PLAN REVIEW DATE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9FC6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0074061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3D8DBA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CE46057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2778BE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CB4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D6CF60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26A067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F70C53E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50CA0A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t>PHYSICIAN SIGNATURE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B2B4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CB91C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3AEAC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1A8DBD2E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44B9D4F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CBF9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543D4FE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4EDD55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09E8B67C" w14:textId="77777777" w:rsidTr="006B0CB6">
        <w:trPr>
          <w:trHeight w:val="648"/>
        </w:trPr>
        <w:tc>
          <w:tcPr>
            <w:tcW w:w="3342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9F4322" w14:textId="77777777" w:rsidR="002005CB" w:rsidRPr="002005CB" w:rsidRDefault="002005CB" w:rsidP="002005CB">
            <w:pPr>
              <w:ind w:left="-109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  <w:r w:rsidRPr="002005CB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  <w:lastRenderedPageBreak/>
              <w:t>DATE SIGNED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5CBF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F5ECB8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726D0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  <w:tr w:rsidR="002005CB" w:rsidRPr="002005CB" w14:paraId="31FE2D37" w14:textId="77777777" w:rsidTr="006B0CB6">
        <w:trPr>
          <w:trHeight w:val="648"/>
        </w:trPr>
        <w:tc>
          <w:tcPr>
            <w:tcW w:w="3342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FAD5A03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E9F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BFBFBF"/>
              <w:left w:val="single" w:sz="4" w:space="0" w:color="BFBFBF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B5E659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6" w:type="dxa"/>
            <w:tcBorders>
              <w:top w:val="single" w:sz="4" w:space="0" w:color="BFBFBF"/>
              <w:left w:val="nil"/>
              <w:bottom w:val="single" w:sz="18" w:space="0" w:color="BFBFBF" w:themeColor="background1" w:themeShade="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529A82" w14:textId="77777777" w:rsidR="002005CB" w:rsidRPr="002005CB" w:rsidRDefault="002005CB" w:rsidP="002005CB">
            <w:pPr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  <w:r w:rsidRPr="002005CB"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7F197576" w14:textId="77777777" w:rsidR="00764502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64502" w:rsidSect="005E4C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360" w:right="360" w:bottom="522" w:left="486" w:header="720" w:footer="720" w:gutter="0"/>
          <w:cols w:space="720"/>
          <w:docGrid w:linePitch="360"/>
        </w:sectPr>
      </w:pPr>
    </w:p>
    <w:p w14:paraId="0EBC31F2" w14:textId="77777777"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14:paraId="64D4D0FA" w14:textId="77777777" w:rsidR="008A7F1D" w:rsidRDefault="008A7F1D" w:rsidP="000732A0">
      <w:pPr>
        <w:rPr>
          <w:noProof/>
        </w:rPr>
      </w:pPr>
    </w:p>
    <w:p w14:paraId="4048A0B1" w14:textId="77777777"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C51350">
      <w:pgSz w:w="12240" w:h="15840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CFF78" w14:textId="77777777" w:rsidR="0077636D" w:rsidRDefault="0077636D" w:rsidP="00B01A05">
      <w:r>
        <w:separator/>
      </w:r>
    </w:p>
  </w:endnote>
  <w:endnote w:type="continuationSeparator" w:id="0">
    <w:p w14:paraId="75F8AFCD" w14:textId="77777777" w:rsidR="0077636D" w:rsidRDefault="0077636D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7E7FF" w14:textId="77777777" w:rsidR="00984119" w:rsidRDefault="00984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2FA40" w14:textId="77777777" w:rsidR="00984119" w:rsidRDefault="009841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72849" w14:textId="77777777" w:rsidR="00984119" w:rsidRDefault="00984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3471E" w14:textId="77777777" w:rsidR="0077636D" w:rsidRDefault="0077636D" w:rsidP="00B01A05">
      <w:r>
        <w:separator/>
      </w:r>
    </w:p>
  </w:footnote>
  <w:footnote w:type="continuationSeparator" w:id="0">
    <w:p w14:paraId="4FEF671E" w14:textId="77777777" w:rsidR="0077636D" w:rsidRDefault="0077636D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AA375" w14:textId="77777777" w:rsidR="00984119" w:rsidRDefault="00984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ACC7E" w14:textId="77777777" w:rsidR="00984119" w:rsidRDefault="009841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A2C1A" w14:textId="77777777" w:rsidR="00984119" w:rsidRDefault="00984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2B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05CB"/>
    <w:rsid w:val="002050AC"/>
    <w:rsid w:val="00213767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5F5E"/>
    <w:rsid w:val="00666C1E"/>
    <w:rsid w:val="00673098"/>
    <w:rsid w:val="00673A28"/>
    <w:rsid w:val="00692B64"/>
    <w:rsid w:val="006B0CB6"/>
    <w:rsid w:val="006C620E"/>
    <w:rsid w:val="006C6A0C"/>
    <w:rsid w:val="006C70FB"/>
    <w:rsid w:val="006F5384"/>
    <w:rsid w:val="006F5DD9"/>
    <w:rsid w:val="00702DDD"/>
    <w:rsid w:val="00706669"/>
    <w:rsid w:val="00712488"/>
    <w:rsid w:val="00716677"/>
    <w:rsid w:val="00717895"/>
    <w:rsid w:val="0073139E"/>
    <w:rsid w:val="00750BF6"/>
    <w:rsid w:val="007559A1"/>
    <w:rsid w:val="00761512"/>
    <w:rsid w:val="00762989"/>
    <w:rsid w:val="00763525"/>
    <w:rsid w:val="00764502"/>
    <w:rsid w:val="0077636D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05AEB"/>
    <w:rsid w:val="0091097D"/>
    <w:rsid w:val="009168B2"/>
    <w:rsid w:val="00920119"/>
    <w:rsid w:val="009263EA"/>
    <w:rsid w:val="00931BAD"/>
    <w:rsid w:val="00935687"/>
    <w:rsid w:val="00937B38"/>
    <w:rsid w:val="00944B44"/>
    <w:rsid w:val="009533A9"/>
    <w:rsid w:val="0098411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E2E12"/>
    <w:rsid w:val="00AF6008"/>
    <w:rsid w:val="00B01A05"/>
    <w:rsid w:val="00B0529A"/>
    <w:rsid w:val="00B119C7"/>
    <w:rsid w:val="00B139D5"/>
    <w:rsid w:val="00B16F40"/>
    <w:rsid w:val="00B31958"/>
    <w:rsid w:val="00B36146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F030B9"/>
    <w:rsid w:val="00F071FB"/>
    <w:rsid w:val="00F157D7"/>
    <w:rsid w:val="00F17080"/>
    <w:rsid w:val="00F36F1D"/>
    <w:rsid w:val="00F50A2B"/>
    <w:rsid w:val="00F54105"/>
    <w:rsid w:val="00F6371A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79D72"/>
  <w14:defaultImageDpi w14:val="32767"/>
  <w15:chartTrackingRefBased/>
  <w15:docId w15:val="{783A314F-3BC5-4A80-81E4-59024503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na.capota\Downloads\IC-Medical-Progress-Template-1054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D504E-6E3B-42D3-8A15-976211A1E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IC-Medical-Progress-Template-10541_WORD</Template>
  <TotalTime>18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Capota</dc:creator>
  <cp:keywords/>
  <dc:description/>
  <cp:lastModifiedBy>Alina Capota</cp:lastModifiedBy>
  <cp:revision>6</cp:revision>
  <cp:lastPrinted>2016-11-18T18:21:00Z</cp:lastPrinted>
  <dcterms:created xsi:type="dcterms:W3CDTF">2020-10-27T13:41:00Z</dcterms:created>
  <dcterms:modified xsi:type="dcterms:W3CDTF">2020-10-29T13:58:00Z</dcterms:modified>
</cp:coreProperties>
</file>